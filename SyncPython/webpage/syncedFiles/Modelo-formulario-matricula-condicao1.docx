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963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299B" w:rsidRPr="00460410" w:rsidRDefault="00E84E60">
            <w:pPr>
              <w:pStyle w:val="TableContents"/>
              <w:spacing w:after="120"/>
            </w:pPr>
            <w:r w:rsidRPr="00460410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7B424476" wp14:editId="38495B34">
                  <wp:extent cx="3913560" cy="325080"/>
                  <wp:effectExtent l="0" t="0" r="0" b="0"/>
                  <wp:docPr id="2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60" cy="32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99B" w:rsidRPr="00460410" w:rsidRDefault="00D1299B">
      <w:pPr>
        <w:pStyle w:val="TableContents"/>
        <w:spacing w:after="120"/>
        <w:rPr>
          <w:b/>
          <w:bCs/>
        </w:rPr>
      </w:pPr>
    </w:p>
    <w:p w:rsidR="00D1299B" w:rsidRPr="00460410" w:rsidRDefault="00E84E60">
      <w:pPr>
        <w:pStyle w:val="TableContents"/>
        <w:spacing w:after="120"/>
        <w:rPr>
          <w:rFonts w:ascii="Arial" w:hAnsi="Arial" w:cs="Arial"/>
          <w:bCs/>
        </w:rPr>
      </w:pP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 xml:space="preserve">  </w:t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  <w:bCs/>
        </w:rPr>
        <w:tab/>
        <w:t xml:space="preserve">Em </w:t>
      </w:r>
      <w:r w:rsidRPr="00460410">
        <w:rPr>
          <w:rFonts w:ascii="Arial" w:hAnsi="Arial" w:cs="Arial"/>
          <w:bCs/>
        </w:rPr>
        <w:fldChar w:fldCharType="begin"/>
      </w:r>
      <w:r w:rsidRPr="00460410">
        <w:rPr>
          <w:rFonts w:ascii="Arial" w:hAnsi="Arial" w:cs="Arial"/>
          <w:bCs/>
        </w:rPr>
        <w:instrText xml:space="preserve"> DATE \@ "d' de 'MMMM' de 'yyyy" </w:instrText>
      </w:r>
      <w:r w:rsidRPr="00460410">
        <w:rPr>
          <w:rFonts w:ascii="Arial" w:hAnsi="Arial" w:cs="Arial"/>
          <w:bCs/>
        </w:rPr>
        <w:fldChar w:fldCharType="separate"/>
      </w:r>
      <w:r w:rsidR="00460410" w:rsidRPr="00460410">
        <w:rPr>
          <w:rFonts w:ascii="Arial" w:hAnsi="Arial" w:cs="Arial"/>
          <w:bCs/>
          <w:noProof/>
        </w:rPr>
        <w:t>3</w:t>
      </w:r>
      <w:r w:rsidR="00460410" w:rsidRPr="00460410">
        <w:rPr>
          <w:rFonts w:ascii="Arial" w:hAnsi="Arial" w:cs="Arial"/>
          <w:bCs/>
          <w:noProof/>
        </w:rPr>
        <w:t xml:space="preserve"> de março de 2014</w:t>
      </w:r>
      <w:r w:rsidRPr="00460410">
        <w:rPr>
          <w:rFonts w:ascii="Arial" w:hAnsi="Arial" w:cs="Arial"/>
          <w:bCs/>
        </w:rPr>
        <w:fldChar w:fldCharType="end"/>
      </w:r>
      <w:r w:rsidRPr="00460410">
        <w:rPr>
          <w:rFonts w:ascii="Arial" w:hAnsi="Arial" w:cs="Arial"/>
          <w:bCs/>
        </w:rPr>
        <w:t>.</w:t>
      </w:r>
    </w:p>
    <w:p w:rsidR="00460410" w:rsidRPr="00460410" w:rsidRDefault="00E84E60">
      <w:pPr>
        <w:pStyle w:val="Standard"/>
        <w:spacing w:after="120"/>
        <w:jc w:val="both"/>
        <w:rPr>
          <w:rFonts w:ascii="Arial" w:hAnsi="Arial" w:cs="Arial"/>
        </w:rPr>
      </w:pPr>
      <w:r w:rsidRPr="00460410">
        <w:rPr>
          <w:rFonts w:ascii="Arial" w:hAnsi="Arial" w:cs="Arial"/>
        </w:rPr>
        <w:t xml:space="preserve">Do: </w:t>
      </w:r>
      <w:r w:rsidR="00460410" w:rsidRPr="00460410">
        <w:rPr>
          <w:rFonts w:ascii="Arial" w:hAnsi="Arial" w:cs="Arial"/>
        </w:rPr>
        <w:t>Wilson Henrique Veneziano</w:t>
      </w:r>
    </w:p>
    <w:p w:rsidR="00D1299B" w:rsidRPr="00460410" w:rsidRDefault="00E84E60">
      <w:pPr>
        <w:pStyle w:val="Standard"/>
        <w:spacing w:after="120"/>
        <w:jc w:val="both"/>
        <w:rPr>
          <w:rFonts w:ascii="Arial" w:hAnsi="Arial" w:cs="Arial"/>
        </w:rPr>
      </w:pPr>
      <w:r w:rsidRPr="00460410">
        <w:rPr>
          <w:rFonts w:ascii="Arial" w:hAnsi="Arial" w:cs="Arial"/>
        </w:rPr>
        <w:t xml:space="preserve">Para: Coordenação do Curso </w:t>
      </w:r>
      <w:r w:rsidR="00460410" w:rsidRPr="00460410">
        <w:rPr>
          <w:rFonts w:ascii="Arial" w:hAnsi="Arial" w:cs="Arial"/>
        </w:rPr>
        <w:t>Engenharia de Computação</w:t>
      </w:r>
    </w:p>
    <w:p w:rsidR="00D1299B" w:rsidRPr="00460410" w:rsidRDefault="00E84E60">
      <w:pPr>
        <w:pStyle w:val="Standard"/>
        <w:spacing w:after="120"/>
        <w:jc w:val="both"/>
        <w:rPr>
          <w:rFonts w:ascii="Arial" w:hAnsi="Arial" w:cs="Arial"/>
        </w:rPr>
      </w:pPr>
      <w:r w:rsidRPr="00460410">
        <w:rPr>
          <w:rFonts w:ascii="Arial" w:hAnsi="Arial" w:cs="Arial"/>
        </w:rPr>
        <w:t xml:space="preserve">     </w:t>
      </w:r>
      <w:r w:rsidRPr="00460410">
        <w:rPr>
          <w:rFonts w:ascii="Arial" w:hAnsi="Arial" w:cs="Arial"/>
        </w:rPr>
        <w:tab/>
      </w:r>
    </w:p>
    <w:p w:rsidR="00D1299B" w:rsidRPr="00460410" w:rsidRDefault="00E84E60">
      <w:pPr>
        <w:pStyle w:val="Standard"/>
        <w:spacing w:after="120"/>
        <w:ind w:left="1418" w:hanging="1418"/>
        <w:jc w:val="both"/>
      </w:pPr>
      <w:r w:rsidRPr="00460410">
        <w:rPr>
          <w:rFonts w:ascii="Arial" w:hAnsi="Arial" w:cs="Arial"/>
        </w:rPr>
        <w:t xml:space="preserve">Assunto: </w:t>
      </w:r>
      <w:r w:rsidRPr="00460410">
        <w:rPr>
          <w:rFonts w:ascii="Arial" w:hAnsi="Arial" w:cs="Arial"/>
          <w:bCs/>
        </w:rPr>
        <w:t xml:space="preserve"> </w:t>
      </w:r>
      <w:r w:rsidRPr="00460410">
        <w:rPr>
          <w:rFonts w:ascii="Arial" w:hAnsi="Arial" w:cs="Arial"/>
          <w:bCs/>
        </w:rPr>
        <w:tab/>
      </w:r>
      <w:r w:rsidRPr="00460410">
        <w:rPr>
          <w:rFonts w:ascii="Arial" w:hAnsi="Arial" w:cs="Arial"/>
        </w:rPr>
        <w:t>Solicita</w:t>
      </w:r>
      <w:r w:rsidRPr="00460410">
        <w:rPr>
          <w:rFonts w:ascii="Arial" w:hAnsi="Arial" w:cs="Arial"/>
        </w:rPr>
        <w:t>ção de Matrícula em D</w:t>
      </w:r>
      <w:r w:rsidR="00460410" w:rsidRPr="00460410">
        <w:rPr>
          <w:rFonts w:ascii="Arial" w:hAnsi="Arial" w:cs="Arial"/>
        </w:rPr>
        <w:t>isciplinas no semestre de 2014/1</w:t>
      </w:r>
      <w:r w:rsidRPr="00460410">
        <w:rPr>
          <w:rFonts w:ascii="Arial" w:hAnsi="Arial" w:cs="Arial"/>
        </w:rPr>
        <w:t xml:space="preserve"> do </w:t>
      </w:r>
      <w:r w:rsidR="00460410" w:rsidRPr="00460410">
        <w:rPr>
          <w:rFonts w:ascii="Arial" w:hAnsi="Arial" w:cs="Arial"/>
        </w:rPr>
        <w:t>Gabriel de Carvalho Ferreira</w:t>
      </w:r>
      <w:r w:rsidRPr="00460410">
        <w:rPr>
          <w:rFonts w:ascii="Arial" w:hAnsi="Arial" w:cs="Arial"/>
        </w:rPr>
        <w:t xml:space="preserve"> – Matrícula: </w:t>
      </w:r>
      <w:r w:rsidR="00460410" w:rsidRPr="00460410">
        <w:rPr>
          <w:rFonts w:ascii="Arial" w:hAnsi="Arial" w:cs="Arial"/>
        </w:rPr>
        <w:t>10/0101968</w:t>
      </w:r>
    </w:p>
    <w:p w:rsidR="00D1299B" w:rsidRPr="00460410" w:rsidRDefault="00D1299B">
      <w:pPr>
        <w:pStyle w:val="Standard"/>
        <w:spacing w:after="120"/>
        <w:ind w:left="1418" w:hanging="1418"/>
        <w:rPr>
          <w:rFonts w:ascii="Arial" w:hAnsi="Arial" w:cs="Arial"/>
        </w:rPr>
      </w:pPr>
    </w:p>
    <w:p w:rsidR="00D1299B" w:rsidRPr="00460410" w:rsidRDefault="00E84E60">
      <w:pPr>
        <w:pStyle w:val="Standard"/>
        <w:spacing w:after="120"/>
        <w:rPr>
          <w:rFonts w:ascii="Arial" w:hAnsi="Arial" w:cs="Arial"/>
        </w:rPr>
      </w:pPr>
      <w:r w:rsidRPr="00460410">
        <w:rPr>
          <w:rFonts w:ascii="Arial" w:hAnsi="Arial" w:cs="Arial"/>
        </w:rPr>
        <w:t>Prezado Coordenador,</w:t>
      </w:r>
    </w:p>
    <w:p w:rsidR="00D1299B" w:rsidRPr="00460410" w:rsidRDefault="00E84E60">
      <w:pPr>
        <w:pStyle w:val="Standard"/>
        <w:spacing w:after="120"/>
        <w:jc w:val="both"/>
        <w:rPr>
          <w:rFonts w:ascii="Arial" w:hAnsi="Arial" w:cs="Arial"/>
        </w:rPr>
      </w:pPr>
      <w:r w:rsidRPr="00460410">
        <w:rPr>
          <w:rFonts w:ascii="Arial" w:hAnsi="Arial" w:cs="Arial"/>
        </w:rPr>
        <w:tab/>
      </w:r>
      <w:r w:rsidRPr="00460410">
        <w:rPr>
          <w:rFonts w:ascii="Arial" w:hAnsi="Arial" w:cs="Arial"/>
        </w:rPr>
        <w:tab/>
        <w:t xml:space="preserve">Solicito a realização da matrícula das disciplinas listadas conforma a Tabela 1 do </w:t>
      </w:r>
      <w:r w:rsidR="00460410" w:rsidRPr="00460410">
        <w:rPr>
          <w:rFonts w:ascii="Arial" w:hAnsi="Arial" w:cs="Arial"/>
        </w:rPr>
        <w:t>Gabriel de Carvalho Ferreira – Matrícula: 10/0101968</w:t>
      </w:r>
      <w:r w:rsidR="00460410" w:rsidRPr="00460410">
        <w:rPr>
          <w:rFonts w:ascii="Arial" w:hAnsi="Arial" w:cs="Arial"/>
        </w:rPr>
        <w:t>, para o semestre de 2014/1</w:t>
      </w:r>
      <w:r w:rsidRPr="00460410">
        <w:rPr>
          <w:rFonts w:ascii="Arial" w:hAnsi="Arial" w:cs="Arial"/>
        </w:rPr>
        <w:t>.</w:t>
      </w:r>
    </w:p>
    <w:p w:rsidR="00D1299B" w:rsidRPr="00460410" w:rsidRDefault="00E84E60">
      <w:pPr>
        <w:pStyle w:val="Standard"/>
        <w:spacing w:after="120"/>
        <w:jc w:val="center"/>
        <w:rPr>
          <w:rFonts w:ascii="Arial" w:hAnsi="Arial" w:cs="Arial"/>
          <w:b/>
          <w:bCs/>
          <w:sz w:val="20"/>
          <w:szCs w:val="20"/>
        </w:rPr>
      </w:pPr>
      <w:r w:rsidRPr="00460410">
        <w:rPr>
          <w:rFonts w:ascii="Arial" w:hAnsi="Arial" w:cs="Arial"/>
          <w:b/>
          <w:bCs/>
          <w:sz w:val="20"/>
          <w:szCs w:val="20"/>
        </w:rPr>
        <w:t>Tabela 1</w:t>
      </w:r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2"/>
      </w:tblGrid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460410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460410">
              <w:rPr>
                <w:rFonts w:ascii="Arial" w:hAnsi="Arial" w:cs="Arial"/>
                <w:b/>
                <w:bCs/>
              </w:rPr>
              <w:t>Disciplina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460410">
              <w:rPr>
                <w:rFonts w:ascii="Arial" w:hAnsi="Arial" w:cs="Arial"/>
                <w:b/>
                <w:bCs/>
              </w:rPr>
              <w:t>Turma</w:t>
            </w:r>
          </w:p>
        </w:tc>
      </w:tr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113417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 w:rsidP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Cálculo numérico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E</w:t>
            </w:r>
          </w:p>
        </w:tc>
      </w:tr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206075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Sinais e Sistemas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A</w:t>
            </w:r>
          </w:p>
        </w:tc>
      </w:tr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204315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Teleinformática e Redes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A</w:t>
            </w:r>
          </w:p>
        </w:tc>
      </w:tr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116491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Introdução Computação Sônica</w:t>
            </w:r>
          </w:p>
        </w:tc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299B" w:rsidRPr="00460410" w:rsidRDefault="00460410">
            <w:pPr>
              <w:pStyle w:val="TableContents"/>
              <w:jc w:val="both"/>
              <w:rPr>
                <w:rFonts w:ascii="Arial" w:hAnsi="Arial" w:cs="Arial"/>
              </w:rPr>
            </w:pPr>
            <w:r w:rsidRPr="00460410">
              <w:rPr>
                <w:rFonts w:ascii="Arial" w:hAnsi="Arial" w:cs="Arial"/>
              </w:rPr>
              <w:t>A</w:t>
            </w:r>
          </w:p>
        </w:tc>
      </w:tr>
    </w:tbl>
    <w:p w:rsidR="00460410" w:rsidRPr="00460410" w:rsidRDefault="00460410">
      <w:pPr>
        <w:pStyle w:val="Standard"/>
        <w:spacing w:after="120"/>
        <w:jc w:val="both"/>
        <w:rPr>
          <w:rFonts w:ascii="Arial" w:hAnsi="Arial" w:cs="Arial"/>
        </w:rPr>
      </w:pPr>
      <w:bookmarkStart w:id="0" w:name="_GoBack"/>
      <w:bookmarkEnd w:id="0"/>
    </w:p>
    <w:p w:rsidR="00D1299B" w:rsidRPr="00460410" w:rsidRDefault="00E84E60">
      <w:pPr>
        <w:pStyle w:val="Standard"/>
        <w:spacing w:after="120"/>
        <w:jc w:val="both"/>
      </w:pPr>
      <w:r w:rsidRPr="00460410">
        <w:rPr>
          <w:rFonts w:ascii="Arial" w:hAnsi="Arial" w:cs="Arial"/>
        </w:rPr>
        <w:tab/>
      </w:r>
      <w:r w:rsidRPr="00460410">
        <w:rPr>
          <w:rFonts w:ascii="Arial" w:hAnsi="Arial" w:cs="Arial"/>
        </w:rPr>
        <w:tab/>
        <w:t>Colocamo-nos à disposição para quaisquer esclarecimentos.</w:t>
      </w:r>
    </w:p>
    <w:p w:rsidR="00D1299B" w:rsidRPr="00460410" w:rsidRDefault="00D1299B">
      <w:pPr>
        <w:pStyle w:val="Standard"/>
        <w:spacing w:after="120"/>
        <w:jc w:val="both"/>
      </w:pPr>
    </w:p>
    <w:p w:rsidR="00D1299B" w:rsidRPr="00460410" w:rsidRDefault="00D1299B">
      <w:pPr>
        <w:pStyle w:val="Standard"/>
        <w:spacing w:after="120"/>
        <w:jc w:val="both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8"/>
      </w:tblGrid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/>
              </w:rPr>
            </w:pPr>
            <w:r w:rsidRPr="00460410">
              <w:rPr>
                <w:rFonts w:ascii="Arial" w:hAnsi="Arial"/>
              </w:rPr>
              <w:t>Atenciosamente,</w:t>
            </w:r>
          </w:p>
        </w:tc>
        <w:tc>
          <w:tcPr>
            <w:tcW w:w="48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/>
              </w:rPr>
            </w:pPr>
            <w:r w:rsidRPr="00460410">
              <w:rPr>
                <w:rFonts w:ascii="Arial" w:hAnsi="Arial"/>
              </w:rPr>
              <w:t>De acordo,</w:t>
            </w:r>
          </w:p>
        </w:tc>
      </w:tr>
      <w:tr w:rsidR="00460410" w:rsidRPr="004604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/>
              </w:rPr>
            </w:pPr>
            <w:r w:rsidRPr="00460410">
              <w:rPr>
                <w:rFonts w:ascii="Arial" w:hAnsi="Arial"/>
              </w:rPr>
              <w:br/>
            </w:r>
            <w:r w:rsidRPr="00460410">
              <w:rPr>
                <w:rFonts w:ascii="Arial" w:hAnsi="Arial"/>
              </w:rPr>
              <w:br/>
            </w:r>
          </w:p>
          <w:p w:rsidR="00D1299B" w:rsidRPr="00460410" w:rsidRDefault="00460410">
            <w:pPr>
              <w:pStyle w:val="TableContents"/>
              <w:jc w:val="center"/>
              <w:rPr>
                <w:rFonts w:ascii="Arial" w:hAnsi="Arial"/>
              </w:rPr>
            </w:pPr>
            <w:r w:rsidRPr="00460410">
              <w:rPr>
                <w:rFonts w:ascii="Arial" w:hAnsi="Arial" w:cs="Arial"/>
              </w:rPr>
              <w:t>Wilson Henrique Veneziano</w:t>
            </w:r>
          </w:p>
        </w:tc>
        <w:tc>
          <w:tcPr>
            <w:tcW w:w="48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1299B" w:rsidRPr="00460410" w:rsidRDefault="00E84E60">
            <w:pPr>
              <w:pStyle w:val="TableContents"/>
              <w:jc w:val="both"/>
              <w:rPr>
                <w:rFonts w:ascii="Arial" w:hAnsi="Arial"/>
              </w:rPr>
            </w:pPr>
            <w:r w:rsidRPr="00460410">
              <w:rPr>
                <w:rFonts w:ascii="Arial" w:hAnsi="Arial"/>
              </w:rPr>
              <w:br/>
            </w:r>
            <w:r w:rsidRPr="00460410">
              <w:rPr>
                <w:rFonts w:ascii="Arial" w:hAnsi="Arial"/>
              </w:rPr>
              <w:br/>
            </w:r>
          </w:p>
          <w:p w:rsidR="00D1299B" w:rsidRPr="00460410" w:rsidRDefault="00460410" w:rsidP="00460410">
            <w:pPr>
              <w:pStyle w:val="TableContents"/>
              <w:jc w:val="center"/>
              <w:rPr>
                <w:rFonts w:ascii="Arial" w:hAnsi="Arial"/>
              </w:rPr>
            </w:pPr>
            <w:r w:rsidRPr="00460410">
              <w:rPr>
                <w:rFonts w:ascii="Arial" w:hAnsi="Arial"/>
              </w:rPr>
              <w:t>Gabriel de Carvalho Ferreira</w:t>
            </w:r>
          </w:p>
        </w:tc>
      </w:tr>
    </w:tbl>
    <w:p w:rsidR="00D1299B" w:rsidRPr="00460410" w:rsidRDefault="00D1299B">
      <w:pPr>
        <w:pStyle w:val="Standard"/>
        <w:spacing w:after="120"/>
        <w:jc w:val="both"/>
      </w:pPr>
    </w:p>
    <w:sectPr w:rsidR="00D1299B" w:rsidRPr="00460410">
      <w:footerReference w:type="default" r:id="rId8"/>
      <w:pgSz w:w="11905" w:h="16837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84E60">
      <w:r>
        <w:separator/>
      </w:r>
    </w:p>
  </w:endnote>
  <w:endnote w:type="continuationSeparator" w:id="0">
    <w:p w:rsidR="00000000" w:rsidRDefault="00E8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E3" w:rsidRDefault="00E84E60">
    <w:pPr>
      <w:pStyle w:val="Rodap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-2520</wp:posOffset>
              </wp:positionH>
              <wp:positionV relativeFrom="paragraph">
                <wp:posOffset>-73080</wp:posOffset>
              </wp:positionV>
              <wp:extent cx="6124680" cy="1080"/>
              <wp:effectExtent l="0" t="0" r="28470" b="1797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4680" cy="1080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6124575"/>
                          <a:gd name="f7" fmla="val 6124574"/>
                          <a:gd name="f8" fmla="val 1"/>
                          <a:gd name="f9" fmla="+- 0 0 0"/>
                          <a:gd name="f10" fmla="*/ f3 1 6124575"/>
                          <a:gd name="f11" fmla="*/ f4 1 0"/>
                          <a:gd name="f12" fmla="val f5"/>
                          <a:gd name="f13" fmla="val f6"/>
                          <a:gd name="f14" fmla="*/ f9 f0 1"/>
                          <a:gd name="f15" fmla="+- f12 0 f12"/>
                          <a:gd name="f16" fmla="+- f13 0 f12"/>
                          <a:gd name="f17" fmla="*/ f14 1 f2"/>
                          <a:gd name="f18" fmla="*/ f16 1 6124575"/>
                          <a:gd name="f19" fmla="*/ f15 1 0"/>
                          <a:gd name="f20" fmla="+- f17 0 f1"/>
                          <a:gd name="f21" fmla="*/ 3062290 1 f18"/>
                          <a:gd name="f22" fmla="*/ 0 1 f19"/>
                          <a:gd name="f23" fmla="*/ 6124579 1 f18"/>
                          <a:gd name="f24" fmla="*/ 0 1 f18"/>
                          <a:gd name="f25" fmla="*/ 3062294 1 f18"/>
                          <a:gd name="f26" fmla="*/ 6124583 1 f18"/>
                          <a:gd name="f27" fmla="*/ 3062298 1 f18"/>
                          <a:gd name="f28" fmla="*/ 6124587 1 f18"/>
                          <a:gd name="f29" fmla="*/ 3062302 1 f18"/>
                          <a:gd name="f30" fmla="*/ 6124591 1 f18"/>
                          <a:gd name="f31" fmla="*/ 3062306 1 f18"/>
                          <a:gd name="f32" fmla="*/ 6124595 1 f18"/>
                          <a:gd name="f33" fmla="*/ 3062310 1 f18"/>
                          <a:gd name="f34" fmla="*/ 6124599 1 f18"/>
                          <a:gd name="f35" fmla="*/ 3062314 1 f18"/>
                          <a:gd name="f36" fmla="*/ 6124603 1 f18"/>
                          <a:gd name="f37" fmla="*/ 3062318 1 f18"/>
                          <a:gd name="f38" fmla="*/ 6124607 1 f18"/>
                          <a:gd name="f39" fmla="*/ 3062320 1 f18"/>
                          <a:gd name="f40" fmla="*/ 6124575 1 f18"/>
                          <a:gd name="f41" fmla="*/ f24 f10 1"/>
                          <a:gd name="f42" fmla="*/ f40 f10 1"/>
                          <a:gd name="f43" fmla="*/ f22 f11 1"/>
                          <a:gd name="f44" fmla="*/ f21 f10 1"/>
                          <a:gd name="f45" fmla="*/ f23 f10 1"/>
                          <a:gd name="f46" fmla="*/ f25 f10 1"/>
                          <a:gd name="f47" fmla="*/ f26 f10 1"/>
                          <a:gd name="f48" fmla="*/ f27 f10 1"/>
                          <a:gd name="f49" fmla="*/ f28 f10 1"/>
                          <a:gd name="f50" fmla="*/ f29 f10 1"/>
                          <a:gd name="f51" fmla="*/ f30 f10 1"/>
                          <a:gd name="f52" fmla="*/ f31 f10 1"/>
                          <a:gd name="f53" fmla="*/ f32 f10 1"/>
                          <a:gd name="f54" fmla="*/ f33 f10 1"/>
                          <a:gd name="f55" fmla="*/ f34 f10 1"/>
                          <a:gd name="f56" fmla="*/ f35 f10 1"/>
                          <a:gd name="f57" fmla="*/ f36 f10 1"/>
                          <a:gd name="f58" fmla="*/ f37 f10 1"/>
                          <a:gd name="f59" fmla="*/ f38 f10 1"/>
                          <a:gd name="f60" fmla="*/ f39 f1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0">
                            <a:pos x="f44" y="f43"/>
                          </a:cxn>
                          <a:cxn ang="f20">
                            <a:pos x="f45" y="f43"/>
                          </a:cxn>
                          <a:cxn ang="f20">
                            <a:pos x="f44" y="f43"/>
                          </a:cxn>
                          <a:cxn ang="f20">
                            <a:pos x="f41" y="f43"/>
                          </a:cxn>
                          <a:cxn ang="f20">
                            <a:pos x="f46" y="f43"/>
                          </a:cxn>
                          <a:cxn ang="f20">
                            <a:pos x="f47" y="f43"/>
                          </a:cxn>
                          <a:cxn ang="f20">
                            <a:pos x="f46" y="f43"/>
                          </a:cxn>
                          <a:cxn ang="f20">
                            <a:pos x="f41" y="f43"/>
                          </a:cxn>
                          <a:cxn ang="f20">
                            <a:pos x="f48" y="f43"/>
                          </a:cxn>
                          <a:cxn ang="f20">
                            <a:pos x="f49" y="f43"/>
                          </a:cxn>
                          <a:cxn ang="f20">
                            <a:pos x="f48" y="f43"/>
                          </a:cxn>
                          <a:cxn ang="f20">
                            <a:pos x="f41" y="f43"/>
                          </a:cxn>
                          <a:cxn ang="f20">
                            <a:pos x="f50" y="f43"/>
                          </a:cxn>
                          <a:cxn ang="f20">
                            <a:pos x="f51" y="f43"/>
                          </a:cxn>
                          <a:cxn ang="f20">
                            <a:pos x="f50" y="f43"/>
                          </a:cxn>
                          <a:cxn ang="f20">
                            <a:pos x="f41" y="f43"/>
                          </a:cxn>
                          <a:cxn ang="f20">
                            <a:pos x="f52" y="f43"/>
                          </a:cxn>
                          <a:cxn ang="f20">
                            <a:pos x="f53" y="f43"/>
                          </a:cxn>
                          <a:cxn ang="f20">
                            <a:pos x="f52" y="f43"/>
                          </a:cxn>
                          <a:cxn ang="f20">
                            <a:pos x="f41" y="f43"/>
                          </a:cxn>
                          <a:cxn ang="f20">
                            <a:pos x="f54" y="f43"/>
                          </a:cxn>
                          <a:cxn ang="f20">
                            <a:pos x="f55" y="f43"/>
                          </a:cxn>
                          <a:cxn ang="f20">
                            <a:pos x="f54" y="f43"/>
                          </a:cxn>
                          <a:cxn ang="f20">
                            <a:pos x="f41" y="f43"/>
                          </a:cxn>
                          <a:cxn ang="f20">
                            <a:pos x="f56" y="f43"/>
                          </a:cxn>
                          <a:cxn ang="f20">
                            <a:pos x="f57" y="f43"/>
                          </a:cxn>
                          <a:cxn ang="f20">
                            <a:pos x="f56" y="f43"/>
                          </a:cxn>
                          <a:cxn ang="f20">
                            <a:pos x="f41" y="f43"/>
                          </a:cxn>
                          <a:cxn ang="f20">
                            <a:pos x="f58" y="f43"/>
                          </a:cxn>
                          <a:cxn ang="f20">
                            <a:pos x="f59" y="f43"/>
                          </a:cxn>
                          <a:cxn ang="f20">
                            <a:pos x="f58" y="f43"/>
                          </a:cxn>
                          <a:cxn ang="f20">
                            <a:pos x="f41" y="f43"/>
                          </a:cxn>
                          <a:cxn ang="f20">
                            <a:pos x="f60" y="f43"/>
                          </a:cxn>
                          <a:cxn ang="f20">
                            <a:pos x="f59" y="f43"/>
                          </a:cxn>
                          <a:cxn ang="f20">
                            <a:pos x="f60" y="f43"/>
                          </a:cxn>
                          <a:cxn ang="f20">
                            <a:pos x="f41" y="f43"/>
                          </a:cxn>
                          <a:cxn ang="f20">
                            <a:pos x="f41" y="f43"/>
                          </a:cxn>
                          <a:cxn ang="f20">
                            <a:pos x="f59" y="f43"/>
                          </a:cxn>
                        </a:cxnLst>
                        <a:rect l="f41" t="f43" r="f42" b="f43"/>
                        <a:pathLst>
                          <a:path w="6124575">
                            <a:moveTo>
                              <a:pt x="f5" y="f5"/>
                            </a:moveTo>
                            <a:lnTo>
                              <a:pt x="f7" y="f8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txbx>
                      <w:txbxContent>
                        <w:p w:rsidR="00EE3AE3" w:rsidRDefault="00E84E60"/>
                      </w:txbxContent>
                    </wps:txbx>
                    <wps:bodyPr vert="horz" wrap="square" lIns="0" tIns="0" rIns="0" bIns="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Line 1" o:spid="_x0000_s1026" style="position:absolute;left:0;text-align:left;margin-left:-.2pt;margin-top:-5.75pt;width:482.25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4575,1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" adj="-11796480,,5400" path="m,l6124574,1e" filled="f" strokeweight=".35mm">
              <v:stroke joinstyle="round"/>
              <v:formulas/>
              <v:path arrowok="t" o:connecttype="custom" o:connectlocs="3062340,0;6124680,540;3062340,1080;0,540;3062343,0;6124684,0;3062343,0;0,0;3062347,0;6124688,0;3062347,0;0,0;3062351,0;6124692,0;3062351,0;0,0;3062355,0;6124696,0;3062355,0;0,0;3062359,0;6124700,0;3062359,0;0,0;3062363,0;6124704,0;3062363,0;0,0;3062367,0;6124708,0;3062367,0;0,0;3062371,0;6124712,0;3062371,0;0,0;3062373,0;6124712,0;3062373,0;0,0;0,0;6124712,0" o:connectangles="270,0,90,180,270,270,270,270,270,270,270,270,270,270,270,270,270,270,270,270,270,270,270,270,270,270,270,270,270,270,270,270,270,270,270,270,270,270,270,270,270,270" textboxrect="0,0,6124575,0"/>
              <v:textbox inset="0,0,0,0">
                <w:txbxContent>
                  <w:p w:rsidR="00EE3AE3" w:rsidRDefault="00E84E60"/>
                </w:txbxContent>
              </v:textbox>
            </v:shape>
          </w:pict>
        </mc:Fallback>
      </mc:AlternateContent>
    </w:r>
    <w:r>
      <w:rPr>
        <w:b/>
        <w:bCs/>
        <w:sz w:val="16"/>
      </w:rPr>
      <w:t>Universidade de Brasília – Campus Universitário Darcy Ribeiro – CEP 70910-900 – Brasília/DF - Brasil</w:t>
    </w:r>
  </w:p>
  <w:p w:rsidR="00EE3AE3" w:rsidRDefault="00E84E60">
    <w:pPr>
      <w:pStyle w:val="Rodap"/>
      <w:jc w:val="center"/>
      <w:rPr>
        <w:sz w:val="16"/>
      </w:rPr>
    </w:pPr>
    <w:r>
      <w:rPr>
        <w:sz w:val="16"/>
      </w:rPr>
      <w:t>Instituto de Ciências Exatas - Departamento de Ciência da Computação – Caixa postal: 4466</w:t>
    </w:r>
  </w:p>
  <w:p w:rsidR="00EE3AE3" w:rsidRDefault="00E84E60">
    <w:pPr>
      <w:pStyle w:val="Rodap"/>
      <w:jc w:val="center"/>
      <w:rPr>
        <w:sz w:val="16"/>
      </w:rPr>
    </w:pPr>
    <w:r>
      <w:rPr>
        <w:sz w:val="16"/>
      </w:rPr>
      <w:t>Telefone/Fax: (61) 3107-7412   3107-7414</w:t>
    </w:r>
  </w:p>
  <w:p w:rsidR="00EE3AE3" w:rsidRDefault="00E84E60">
    <w:pPr>
      <w:pStyle w:val="Rodap"/>
      <w:jc w:val="center"/>
      <w:rPr>
        <w:sz w:val="16"/>
      </w:rPr>
    </w:pPr>
    <w:r>
      <w:rPr>
        <w:sz w:val="16"/>
      </w:rPr>
      <w:t>www.cic.unb.br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84E60">
      <w:r>
        <w:rPr>
          <w:color w:val="000000"/>
        </w:rPr>
        <w:separator/>
      </w:r>
    </w:p>
  </w:footnote>
  <w:footnote w:type="continuationSeparator" w:id="0">
    <w:p w:rsidR="00000000" w:rsidRDefault="00E8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52BD"/>
    <w:multiLevelType w:val="multilevel"/>
    <w:tmpl w:val="DBB8DA8A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1299B"/>
    <w:rsid w:val="00460410"/>
    <w:rsid w:val="00BC4EC6"/>
    <w:rsid w:val="00CF6F5A"/>
    <w:rsid w:val="00D1299B"/>
    <w:rsid w:val="00E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CD877-0764-4F31-B9C7-52BBD79F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numbering" w:customStyle="1" w:styleId="RTFNum2">
    <w:name w:val="RTF_Num 2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Lamar/coord/2012/Coordenacao%20Bacharelado/Memorandos_02/memorando-CERI-Aluno-DSestq.odt/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Moura</dc:creator>
  <cp:lastModifiedBy>Gabriel Ferreira</cp:lastModifiedBy>
  <cp:revision>2</cp:revision>
  <cp:lastPrinted>2012-02-10T15:50:00Z</cp:lastPrinted>
  <dcterms:created xsi:type="dcterms:W3CDTF">2014-03-10T22:29:00Z</dcterms:created>
  <dcterms:modified xsi:type="dcterms:W3CDTF">2014-03-10T22:29:00Z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